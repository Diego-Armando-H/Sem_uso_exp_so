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DE9D" w14:textId="77777777" w:rsidR="002D1EBE" w:rsidRDefault="002D1EBE" w:rsidP="00D24EFA">
      <w:pPr>
        <w:jc w:val="center"/>
      </w:pPr>
    </w:p>
    <w:p w14:paraId="79362F82" w14:textId="77777777" w:rsidR="002D1EBE" w:rsidRDefault="002D1EBE" w:rsidP="00D24EFA">
      <w:pPr>
        <w:jc w:val="center"/>
      </w:pPr>
    </w:p>
    <w:p w14:paraId="40AF4460" w14:textId="77777777" w:rsidR="002D1EBE" w:rsidRDefault="002D1EBE" w:rsidP="00D24EFA">
      <w:pPr>
        <w:jc w:val="center"/>
      </w:pPr>
    </w:p>
    <w:p w14:paraId="6A2CE97F" w14:textId="77777777" w:rsidR="002D1EBE" w:rsidRDefault="002D1EBE" w:rsidP="00D24EFA">
      <w:pPr>
        <w:jc w:val="center"/>
      </w:pPr>
    </w:p>
    <w:p w14:paraId="0E272E7A" w14:textId="77777777" w:rsidR="002D1EBE" w:rsidRDefault="002D1EBE" w:rsidP="00D24EFA">
      <w:pPr>
        <w:jc w:val="center"/>
      </w:pPr>
    </w:p>
    <w:p w14:paraId="4E7FB722" w14:textId="67E5E2AF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1D14FAD7" w14:textId="444AD501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311CE2D5" w14:textId="77777777" w:rsidR="007356F6" w:rsidRPr="007356F6" w:rsidRDefault="007356F6" w:rsidP="002D1EBE">
      <w:pPr>
        <w:shd w:val="clear" w:color="auto" w:fill="FFFFFF"/>
        <w:spacing w:before="120" w:after="100" w:afterAutospacing="1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7356F6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</w:p>
    <w:p w14:paraId="27EC4140" w14:textId="29466033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465F2A9C" w14:textId="13D276A6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07533395" w14:textId="5EC44B62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53E99D9A" w14:textId="0E36AD29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512BCE57" w14:textId="6C20860F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12D7B025" w14:textId="1172B348" w:rsidR="00737084" w:rsidRPr="002D1EBE" w:rsidRDefault="00D24EFA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Título</w:t>
      </w:r>
      <w:r w:rsidR="00737084" w:rsidRPr="002D1EBE">
        <w:rPr>
          <w:rFonts w:ascii="Times New Roman" w:hAnsi="Times New Roman" w:cs="Times New Roman"/>
          <w:sz w:val="32"/>
          <w:szCs w:val="32"/>
        </w:rPr>
        <w:t xml:space="preserve"> de investigación</w:t>
      </w:r>
    </w:p>
    <w:p w14:paraId="324F92C5" w14:textId="56F403C6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2023/08/25</w:t>
      </w:r>
    </w:p>
    <w:p w14:paraId="004F9B60" w14:textId="090851F3" w:rsidR="00D24EFA" w:rsidRDefault="00D24EFA">
      <w:r>
        <w:br w:type="page"/>
      </w:r>
    </w:p>
    <w:p w14:paraId="1F3C80DE" w14:textId="71A6C5C5" w:rsidR="00D24EFA" w:rsidRPr="00D24EFA" w:rsidRDefault="00D24EFA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EF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5FDFE32" w14:textId="18C99F5C" w:rsidR="004746ED" w:rsidRDefault="00474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9F34B37" w14:textId="77777777" w:rsidR="00D24EFA" w:rsidRP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D24EFA" w:rsidRPr="00D24EFA" w:rsidSect="004746E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5AD7" w14:textId="77777777" w:rsidR="00503CD8" w:rsidRDefault="00503CD8" w:rsidP="00D24EFA">
      <w:pPr>
        <w:spacing w:after="0" w:line="240" w:lineRule="auto"/>
      </w:pPr>
      <w:r>
        <w:separator/>
      </w:r>
    </w:p>
  </w:endnote>
  <w:endnote w:type="continuationSeparator" w:id="0">
    <w:p w14:paraId="0EF741A7" w14:textId="77777777" w:rsidR="00503CD8" w:rsidRDefault="00503CD8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184687B4" w14:textId="1AEB3ED3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50A0D2F" wp14:editId="334F4FF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9F4F0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50A0D2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529F4F0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A88603" wp14:editId="554F22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EC1E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61BB" w14:textId="7784D59F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02E9" w14:textId="77777777" w:rsidR="00503CD8" w:rsidRDefault="00503CD8" w:rsidP="00D24EFA">
      <w:pPr>
        <w:spacing w:after="0" w:line="240" w:lineRule="auto"/>
      </w:pPr>
      <w:r>
        <w:separator/>
      </w:r>
    </w:p>
  </w:footnote>
  <w:footnote w:type="continuationSeparator" w:id="0">
    <w:p w14:paraId="4C1A29AC" w14:textId="77777777" w:rsidR="00503CD8" w:rsidRDefault="00503CD8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35D7" w14:textId="150F596C" w:rsidR="00D24EFA" w:rsidRDefault="00D24EFA" w:rsidP="00D24EFA">
    <w:pPr>
      <w:pStyle w:val="Encabezado"/>
      <w:jc w:val="both"/>
    </w:pPr>
    <w:r>
      <w:t>Titulo inv.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4F15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F6"/>
    <w:rsid w:val="001C03EB"/>
    <w:rsid w:val="00247BCF"/>
    <w:rsid w:val="002D1EBE"/>
    <w:rsid w:val="003D74D9"/>
    <w:rsid w:val="004746ED"/>
    <w:rsid w:val="0049262F"/>
    <w:rsid w:val="00503CD8"/>
    <w:rsid w:val="005630B2"/>
    <w:rsid w:val="007356F6"/>
    <w:rsid w:val="00737084"/>
    <w:rsid w:val="00B43C5F"/>
    <w:rsid w:val="00D24EFA"/>
    <w:rsid w:val="00DA64FF"/>
    <w:rsid w:val="00F9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B830"/>
  <w15:chartTrackingRefBased/>
  <w15:docId w15:val="{5B2BACB6-C6B4-4F52-B9AD-E0EEA9C2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9886-EC27-4C6E-96E1-EF2F6D92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de aprendizaje 1</Template>
  <TotalTime>1</TotalTime>
  <Pages>4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Hernandez Lomeli</dc:creator>
  <cp:keywords/>
  <dc:description/>
  <cp:lastModifiedBy>Diego Armando Hernandez Lomeli</cp:lastModifiedBy>
  <cp:revision>2</cp:revision>
  <dcterms:created xsi:type="dcterms:W3CDTF">2023-08-21T02:09:00Z</dcterms:created>
  <dcterms:modified xsi:type="dcterms:W3CDTF">2023-08-21T02:09:00Z</dcterms:modified>
</cp:coreProperties>
</file>